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8D" w:rsidRDefault="0032548D">
      <w:r>
        <w:t>Bully 1: What a loser!</w:t>
      </w:r>
    </w:p>
    <w:p w:rsidR="0032548D" w:rsidRDefault="0032548D">
      <w:r>
        <w:t>Bully 2: Spineless!</w:t>
      </w:r>
    </w:p>
    <w:p w:rsidR="0032548D" w:rsidRDefault="0032548D">
      <w:r>
        <w:t xml:space="preserve">Bully 3: He’s been </w:t>
      </w:r>
      <w:r w:rsidRPr="005F493D">
        <w:t>disarmed</w:t>
      </w:r>
      <w:r>
        <w:t>!</w:t>
      </w:r>
    </w:p>
    <w:p w:rsidR="0032548D" w:rsidRDefault="0032548D">
      <w:r>
        <w:t>Bully</w:t>
      </w:r>
      <w:r w:rsidR="00246B60">
        <w:t xml:space="preserve"> 2</w:t>
      </w:r>
      <w:r>
        <w:t>:</w:t>
      </w:r>
      <w:r w:rsidR="00246B60">
        <w:t xml:space="preserve"> Of course no</w:t>
      </w:r>
      <w:r w:rsidR="005F493D">
        <w:t xml:space="preserve">BODY </w:t>
      </w:r>
      <w:r w:rsidR="00246B60">
        <w:t xml:space="preserve">likes you. You don’t even have </w:t>
      </w:r>
      <w:r w:rsidR="006A3915">
        <w:t xml:space="preserve">one </w:t>
      </w:r>
      <w:r w:rsidR="00246B60">
        <w:t>of your own!</w:t>
      </w:r>
    </w:p>
    <w:p w:rsidR="009C48D6" w:rsidRDefault="009C48D6">
      <w:r>
        <w:t>Bully 1: What a bonehead!</w:t>
      </w:r>
    </w:p>
    <w:p w:rsidR="005F493D" w:rsidRPr="005F493D" w:rsidRDefault="005F493D">
      <w:pPr>
        <w:rPr>
          <w:i/>
        </w:rPr>
      </w:pPr>
      <w:r w:rsidRPr="005F493D">
        <w:rPr>
          <w:i/>
        </w:rPr>
        <w:t>(Bullies laugh.)</w:t>
      </w:r>
    </w:p>
    <w:p w:rsidR="00D84410" w:rsidRDefault="005F493D" w:rsidP="00D84410">
      <w:r>
        <w:t>Bully 1:</w:t>
      </w:r>
      <w:r w:rsidR="001619A7">
        <w:t xml:space="preserve"> Don’t bother hanging out with us again. Creep.</w:t>
      </w:r>
      <w:r w:rsidR="00D84410">
        <w:t xml:space="preserve"> </w:t>
      </w:r>
    </w:p>
    <w:p w:rsidR="00A75774" w:rsidRDefault="00A75774" w:rsidP="00D84410">
      <w:r>
        <w:t>Bully 2: You’ll never amount to anything.</w:t>
      </w:r>
    </w:p>
    <w:p w:rsidR="00A75774" w:rsidRDefault="00A75774" w:rsidP="00D84410">
      <w:r>
        <w:t>Bully 3: Loser.</w:t>
      </w:r>
    </w:p>
    <w:p w:rsidR="005F493D" w:rsidRPr="002309D1" w:rsidRDefault="002309D1">
      <w:pPr>
        <w:rPr>
          <w:i/>
        </w:rPr>
      </w:pPr>
      <w:r>
        <w:rPr>
          <w:i/>
        </w:rPr>
        <w:t>(Bullies leave.)</w:t>
      </w:r>
    </w:p>
    <w:p w:rsidR="002309D1" w:rsidRDefault="002309D1"/>
    <w:p w:rsidR="0083584D" w:rsidRDefault="0083584D">
      <w:r>
        <w:t>Skelebum: …</w:t>
      </w:r>
      <w:r w:rsidR="00BC22BF">
        <w:t>………………</w:t>
      </w:r>
      <w:r w:rsidR="003C006A">
        <w:t>…</w:t>
      </w:r>
    </w:p>
    <w:p w:rsidR="0083584D" w:rsidRPr="0083584D" w:rsidRDefault="00754992">
      <w:pPr>
        <w:rPr>
          <w:i/>
        </w:rPr>
      </w:pPr>
      <w:r>
        <w:rPr>
          <w:i/>
        </w:rPr>
        <w:t xml:space="preserve">(Scene fades in. Skelebum is just a </w:t>
      </w:r>
      <w:r w:rsidR="00BC22BF">
        <w:rPr>
          <w:i/>
        </w:rPr>
        <w:t xml:space="preserve">head </w:t>
      </w:r>
      <w:r w:rsidR="002E29D1">
        <w:rPr>
          <w:i/>
        </w:rPr>
        <w:t>sitting in the middle of Level 1 / Pre-Level.)</w:t>
      </w:r>
    </w:p>
    <w:p w:rsidR="0083584D" w:rsidRDefault="006D7A82">
      <w:r>
        <w:t>Skelemom: Sweetie, what’s the matter?</w:t>
      </w:r>
    </w:p>
    <w:p w:rsidR="006D7A82" w:rsidRDefault="006D7A82">
      <w:r>
        <w:t xml:space="preserve">Skelebum: </w:t>
      </w:r>
      <w:r>
        <w:rPr>
          <w:i/>
        </w:rPr>
        <w:t>(Mom?)</w:t>
      </w:r>
    </w:p>
    <w:p w:rsidR="006D7A82" w:rsidRDefault="006D7A82">
      <w:r>
        <w:t>Skeledad: Is everything all right?</w:t>
      </w:r>
    </w:p>
    <w:p w:rsidR="003C006A" w:rsidRDefault="003C006A">
      <w:pPr>
        <w:rPr>
          <w:i/>
        </w:rPr>
      </w:pPr>
      <w:r>
        <w:t xml:space="preserve">Skelebum: </w:t>
      </w:r>
      <w:r>
        <w:rPr>
          <w:i/>
        </w:rPr>
        <w:t>(Dad?)</w:t>
      </w:r>
    </w:p>
    <w:p w:rsidR="003C006A" w:rsidRDefault="003C006A">
      <w:r>
        <w:t xml:space="preserve">Skelebum: </w:t>
      </w:r>
      <w:r w:rsidR="004515AE">
        <w:rPr>
          <w:i/>
        </w:rPr>
        <w:t>(Where are you?? Where did you go??)</w:t>
      </w:r>
    </w:p>
    <w:p w:rsidR="004515AE" w:rsidRDefault="004515AE">
      <w:r>
        <w:t>Skelemom: Just take deep breaths, my darling. One at a time.</w:t>
      </w:r>
    </w:p>
    <w:p w:rsidR="004515AE" w:rsidRDefault="004515AE">
      <w:r>
        <w:t>Skeledad: Did you hurt yourself anywhere? Can you walk?</w:t>
      </w:r>
    </w:p>
    <w:p w:rsidR="004515AE" w:rsidRDefault="004515AE">
      <w:r>
        <w:t>Skelebum: …………………………</w:t>
      </w:r>
      <w:r w:rsidR="005D6CC5">
        <w:t>.</w:t>
      </w:r>
      <w:r w:rsidR="009B74D9">
        <w:t>.</w:t>
      </w:r>
      <w:r>
        <w:rPr>
          <w:i/>
        </w:rPr>
        <w:t>(I guess</w:t>
      </w:r>
      <w:r w:rsidR="00510F88">
        <w:rPr>
          <w:i/>
        </w:rPr>
        <w:t xml:space="preserve"> I can move</w:t>
      </w:r>
      <w:r>
        <w:rPr>
          <w:i/>
        </w:rPr>
        <w:t>…but…)</w:t>
      </w:r>
    </w:p>
    <w:p w:rsidR="004515AE" w:rsidRDefault="004515AE">
      <w:r>
        <w:t xml:space="preserve">Skeledad: </w:t>
      </w:r>
      <w:r w:rsidR="005178BC">
        <w:t xml:space="preserve">Everything will be OK. First, let’s get you out of </w:t>
      </w:r>
      <w:r w:rsidR="00900005">
        <w:t>here. One step at a time.</w:t>
      </w:r>
    </w:p>
    <w:p w:rsidR="009061C5" w:rsidRDefault="009061C5">
      <w:r>
        <w:t>Skelebum: ………</w:t>
      </w:r>
      <w:r w:rsidRPr="009061C5">
        <w:rPr>
          <w:i/>
        </w:rPr>
        <w:t>(OK…)</w:t>
      </w:r>
    </w:p>
    <w:p w:rsidR="00D11AFD" w:rsidRDefault="00D11AFD">
      <w:pPr>
        <w:rPr>
          <w:i/>
        </w:rPr>
      </w:pPr>
      <w:r>
        <w:rPr>
          <w:i/>
        </w:rPr>
        <w:t>(Scene fades out a Skelebum moves around.)</w:t>
      </w:r>
    </w:p>
    <w:p w:rsidR="00D11AFD" w:rsidRDefault="00D11AFD">
      <w:r>
        <w:rPr>
          <w:i/>
        </w:rPr>
        <w:t>(Scene fades in at Level 1.)</w:t>
      </w:r>
    </w:p>
    <w:p w:rsidR="005F5E44" w:rsidRDefault="005F5E44"/>
    <w:p w:rsidR="005F5E44" w:rsidRDefault="005F5E44">
      <w:r>
        <w:t>Skelemom: You need to get out…</w:t>
      </w:r>
      <w:r w:rsidR="009C427E">
        <w:t>can you take a closer look at what we’re got in this room</w:t>
      </w:r>
      <w:r w:rsidR="006810FF">
        <w:t>?</w:t>
      </w:r>
    </w:p>
    <w:p w:rsidR="009845AA" w:rsidRPr="009845AA" w:rsidRDefault="009845AA">
      <w:r>
        <w:rPr>
          <w:i/>
        </w:rPr>
        <w:t xml:space="preserve"> (After player solves puzzle.)</w:t>
      </w:r>
    </w:p>
    <w:p w:rsidR="009C427E" w:rsidRDefault="006C4A4E">
      <w:r>
        <w:t>Skeledad: Way to get aHEAD of that one!</w:t>
      </w:r>
    </w:p>
    <w:p w:rsidR="006C4A4E" w:rsidRDefault="006C4A4E">
      <w:r>
        <w:lastRenderedPageBreak/>
        <w:t>Ske</w:t>
      </w:r>
      <w:r w:rsidR="002E2AC8">
        <w:t>lemom: Just keep moving forward, and you’ll be out in no time.</w:t>
      </w:r>
    </w:p>
    <w:p w:rsidR="009D12A4" w:rsidRDefault="009D12A4">
      <w:pPr>
        <w:rPr>
          <w:i/>
        </w:rPr>
      </w:pPr>
      <w:r>
        <w:rPr>
          <w:i/>
        </w:rPr>
        <w:t>(Scene fades out.)</w:t>
      </w:r>
    </w:p>
    <w:p w:rsidR="009D12A4" w:rsidRDefault="009D12A4">
      <w:r>
        <w:rPr>
          <w:i/>
        </w:rPr>
        <w:t>(Scene fades in at Level 2.)</w:t>
      </w:r>
    </w:p>
    <w:p w:rsidR="00AE2450" w:rsidRDefault="00AE2450"/>
    <w:p w:rsidR="000B1EDE" w:rsidRPr="000B1EDE" w:rsidRDefault="000B1EDE">
      <w:pPr>
        <w:rPr>
          <w:i/>
        </w:rPr>
      </w:pPr>
      <w:r>
        <w:rPr>
          <w:i/>
        </w:rPr>
        <w:t>(After picking up torso)</w:t>
      </w:r>
    </w:p>
    <w:p w:rsidR="00AE2450" w:rsidRDefault="000B1EDE">
      <w:r>
        <w:t>Skelemom: See, dear?</w:t>
      </w:r>
      <w:r w:rsidR="00160379">
        <w:t xml:space="preserve"> You’re already found your torso! You’ll be able to pull yourself together easily.</w:t>
      </w:r>
    </w:p>
    <w:p w:rsidR="008B2BDC" w:rsidRDefault="008B2BDC">
      <w:r>
        <w:t>Skeledad: CHEST keep on going! We know it’s tough, but we believe in you!</w:t>
      </w:r>
    </w:p>
    <w:p w:rsidR="008B2BDC" w:rsidRPr="00087838" w:rsidRDefault="00087838">
      <w:pPr>
        <w:rPr>
          <w:i/>
        </w:rPr>
      </w:pPr>
      <w:r>
        <w:rPr>
          <w:i/>
        </w:rPr>
        <w:t>(Scene fades out.)</w:t>
      </w:r>
    </w:p>
    <w:p w:rsidR="008B2BDC" w:rsidRPr="00087838" w:rsidRDefault="00087838">
      <w:pPr>
        <w:rPr>
          <w:i/>
        </w:rPr>
      </w:pPr>
      <w:r>
        <w:rPr>
          <w:i/>
        </w:rPr>
        <w:t>(Scene fades in at Level 3.)</w:t>
      </w:r>
    </w:p>
    <w:p w:rsidR="004515AE" w:rsidRDefault="004515AE"/>
    <w:p w:rsidR="00753305" w:rsidRDefault="00C903B8">
      <w:r>
        <w:rPr>
          <w:i/>
        </w:rPr>
        <w:t>(After picking up arm 1)</w:t>
      </w:r>
    </w:p>
    <w:p w:rsidR="00E96502" w:rsidRDefault="003D7C8F" w:rsidP="003D7C8F">
      <w:r>
        <w:t>Skelemom: Sometimes all you can do is pick up the pieces and start again.</w:t>
      </w:r>
    </w:p>
    <w:p w:rsidR="00E96502" w:rsidRDefault="00E96502" w:rsidP="003D7C8F"/>
    <w:p w:rsidR="003D7C8F" w:rsidRPr="00C903B8" w:rsidRDefault="00E96502" w:rsidP="003D7C8F">
      <w:r>
        <w:rPr>
          <w:i/>
        </w:rPr>
        <w:t>(After picking up arm 2)</w:t>
      </w:r>
      <w:r w:rsidR="003D7C8F">
        <w:t xml:space="preserve"> </w:t>
      </w:r>
    </w:p>
    <w:p w:rsidR="00753305" w:rsidRDefault="001E6623">
      <w:r>
        <w:t>Skeledad: I can see you’re no longer disarmed.</w:t>
      </w:r>
    </w:p>
    <w:p w:rsidR="001E6623" w:rsidRDefault="001E6623">
      <w:r>
        <w:t>Skelemom: Not very humerus, my dear…</w:t>
      </w:r>
    </w:p>
    <w:p w:rsidR="00E96502" w:rsidRDefault="00E96502"/>
    <w:p w:rsidR="00753305" w:rsidRDefault="00535F5D">
      <w:r>
        <w:rPr>
          <w:i/>
        </w:rPr>
        <w:t>(After picking up leg 1)</w:t>
      </w:r>
    </w:p>
    <w:p w:rsidR="00535F5D" w:rsidRDefault="00535F5D">
      <w:r>
        <w:t>Skelemom: You’re almost there, my darling.</w:t>
      </w:r>
    </w:p>
    <w:p w:rsidR="00185AE4" w:rsidRDefault="00185AE4"/>
    <w:p w:rsidR="00185AE4" w:rsidRDefault="00185AE4">
      <w:r>
        <w:rPr>
          <w:i/>
        </w:rPr>
        <w:t>(After picking up leg 2)</w:t>
      </w:r>
    </w:p>
    <w:p w:rsidR="00185AE4" w:rsidRDefault="00BE64B1">
      <w:r>
        <w:t>Skelemom: I knew you could pick yourself up</w:t>
      </w:r>
      <w:r w:rsidR="00BE40AC">
        <w:t xml:space="preserve"> again!</w:t>
      </w:r>
    </w:p>
    <w:p w:rsidR="00BE40AC" w:rsidRDefault="00BE40AC">
      <w:r>
        <w:rPr>
          <w:i/>
        </w:rPr>
        <w:t>(Fade out to black.)</w:t>
      </w:r>
    </w:p>
    <w:p w:rsidR="00BE40AC" w:rsidRPr="00BE40AC" w:rsidRDefault="00BE40AC">
      <w:pPr>
        <w:rPr>
          <w:i/>
        </w:rPr>
      </w:pPr>
      <w:r>
        <w:rPr>
          <w:i/>
        </w:rPr>
        <w:t>(Fade in to final scene.)</w:t>
      </w:r>
    </w:p>
    <w:p w:rsidR="00BE40AC" w:rsidRPr="00BE40AC" w:rsidRDefault="00BE40AC"/>
    <w:p w:rsidR="00535F5D" w:rsidRDefault="00DA0B10">
      <w:r>
        <w:t xml:space="preserve">Skelebum: </w:t>
      </w:r>
      <w:r>
        <w:rPr>
          <w:i/>
        </w:rPr>
        <w:t>(Mom? Dad?)</w:t>
      </w:r>
    </w:p>
    <w:p w:rsidR="00DA0B10" w:rsidRDefault="00DA0B10">
      <w:r>
        <w:t>Skelemom: There you are!</w:t>
      </w:r>
    </w:p>
    <w:p w:rsidR="00DA0B10" w:rsidRDefault="00DA0B10">
      <w:r>
        <w:t>Skelemom: We’ve been looking all over for you! Where did you go?</w:t>
      </w:r>
    </w:p>
    <w:p w:rsidR="00DA0B10" w:rsidRPr="00DA0B10" w:rsidRDefault="00DA0B10">
      <w:r>
        <w:t>Skelebum</w:t>
      </w:r>
      <w:bookmarkStart w:id="0" w:name="_GoBack"/>
      <w:bookmarkEnd w:id="0"/>
    </w:p>
    <w:p w:rsidR="00F363CA" w:rsidRDefault="00CB1ECE">
      <w:r>
        <w:lastRenderedPageBreak/>
        <w:t xml:space="preserve">It’s OK </w:t>
      </w:r>
      <w:r w:rsidR="00D769C4">
        <w:t>sweetie</w:t>
      </w:r>
      <w:r>
        <w:t>. Everyone needs</w:t>
      </w:r>
      <w:r w:rsidR="00D769C4">
        <w:t xml:space="preserve"> help sometimes.</w:t>
      </w:r>
    </w:p>
    <w:p w:rsidR="00CB1ECE" w:rsidRDefault="00CB1ECE">
      <w:r>
        <w:t>Sometimes all you can do is pick up the pieces and start again.</w:t>
      </w:r>
    </w:p>
    <w:p w:rsidR="00D769C4" w:rsidRDefault="00D769C4">
      <w:r>
        <w:t>You’re not alone. Even at your lowest point, you’ll never be alone.</w:t>
      </w:r>
    </w:p>
    <w:p w:rsidR="00D769C4" w:rsidRDefault="00D769C4">
      <w:r>
        <w:t>Deep breaths, honey</w:t>
      </w:r>
      <w:r w:rsidR="00A70E29">
        <w:t xml:space="preserve"> one at a time. Then we’ll go from there.</w:t>
      </w:r>
    </w:p>
    <w:p w:rsidR="00A70E29" w:rsidRDefault="00A70E29"/>
    <w:p w:rsidR="00A70E29" w:rsidRDefault="00A70E29">
      <w:r>
        <w:t>Rock puzzle:</w:t>
      </w:r>
    </w:p>
    <w:p w:rsidR="00A70E29" w:rsidRDefault="00A70E29">
      <w:r>
        <w:rPr>
          <w:i/>
        </w:rPr>
        <w:t>[When at plate]</w:t>
      </w:r>
      <w:r>
        <w:t>:</w:t>
      </w:r>
    </w:p>
    <w:p w:rsidR="00A70E29" w:rsidRDefault="00A70E29">
      <w:r>
        <w:t>What an odd-looking plate. Maybe try putting something heavy on top?</w:t>
      </w:r>
    </w:p>
    <w:p w:rsidR="00A70E29" w:rsidRDefault="00A70E29">
      <w:r>
        <w:t>Maybe try putting something on top of this plate?</w:t>
      </w:r>
    </w:p>
    <w:p w:rsidR="00A70E29" w:rsidRDefault="00A70E29">
      <w:r>
        <w:t>What an inconspicuous place to put a plate. It’s almost as if you should put things on top of it…</w:t>
      </w:r>
    </w:p>
    <w:p w:rsidR="00A70E29" w:rsidRDefault="00A70E29"/>
    <w:p w:rsidR="00A70E29" w:rsidRDefault="00A70E29">
      <w:r>
        <w:t>Wire puzzle:</w:t>
      </w:r>
    </w:p>
    <w:p w:rsidR="00A70E29" w:rsidRDefault="00A70E29">
      <w:r>
        <w:rPr>
          <w:i/>
        </w:rPr>
        <w:t>[When at plug]</w:t>
      </w:r>
      <w:r>
        <w:t>:</w:t>
      </w:r>
    </w:p>
    <w:p w:rsidR="00A70E29" w:rsidRDefault="00A70E29">
      <w:r>
        <w:t>Oh dear. You can’t power this without electricity!</w:t>
      </w:r>
    </w:p>
    <w:p w:rsidR="00A70E29" w:rsidRDefault="00A70E29">
      <w:r>
        <w:t>I wonder if you can get something around here to power this device?</w:t>
      </w:r>
    </w:p>
    <w:p w:rsidR="00A70E29" w:rsidRDefault="00A70E29"/>
    <w:p w:rsidR="00C157E0" w:rsidRDefault="00C157E0">
      <w:r>
        <w:t>Bush puzzle:</w:t>
      </w:r>
    </w:p>
    <w:p w:rsidR="00C157E0" w:rsidRDefault="00C157E0">
      <w:r>
        <w:rPr>
          <w:i/>
        </w:rPr>
        <w:t>[When at bush]</w:t>
      </w:r>
      <w:r>
        <w:t>:</w:t>
      </w:r>
    </w:p>
    <w:p w:rsidR="00C157E0" w:rsidRDefault="00C157E0">
      <w:r>
        <w:t>What thick foliage! It doesn’t look like you’ll be able to push your way through this.</w:t>
      </w:r>
    </w:p>
    <w:p w:rsidR="00C157E0" w:rsidRDefault="00D47B96">
      <w:r>
        <w:t>I don’t think you’ll be able to push your way through without some help, dear.</w:t>
      </w:r>
    </w:p>
    <w:p w:rsidR="0060265C" w:rsidRDefault="0060265C"/>
    <w:p w:rsidR="0060265C" w:rsidRDefault="0060265C">
      <w:r>
        <w:t>Fire puzzle:</w:t>
      </w:r>
    </w:p>
    <w:p w:rsidR="0060265C" w:rsidRDefault="0060265C">
      <w:r>
        <w:rPr>
          <w:i/>
        </w:rPr>
        <w:t>[When at fire]</w:t>
      </w:r>
      <w:r>
        <w:t>:</w:t>
      </w:r>
    </w:p>
    <w:p w:rsidR="0060265C" w:rsidRDefault="0060265C">
      <w:r>
        <w:t xml:space="preserve">Oh goodness! </w:t>
      </w:r>
      <w:r w:rsidR="009504DE">
        <w:t>This is a rather hot situation. I wonder if you can cool it down a little?</w:t>
      </w:r>
    </w:p>
    <w:p w:rsidR="009504DE" w:rsidRPr="009504DE" w:rsidRDefault="009504DE">
      <w:r>
        <w:t xml:space="preserve">You are </w:t>
      </w:r>
      <w:r>
        <w:rPr>
          <w:i/>
        </w:rPr>
        <w:t>not</w:t>
      </w:r>
      <w:r>
        <w:t xml:space="preserve"> walking through that fire, </w:t>
      </w:r>
      <w:r w:rsidR="00A1170B">
        <w:t>child</w:t>
      </w:r>
      <w:r>
        <w:t>.</w:t>
      </w:r>
    </w:p>
    <w:sectPr w:rsidR="009504DE" w:rsidRPr="00950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CE"/>
    <w:rsid w:val="00087838"/>
    <w:rsid w:val="000B1EDE"/>
    <w:rsid w:val="00160379"/>
    <w:rsid w:val="001619A7"/>
    <w:rsid w:val="00185AE4"/>
    <w:rsid w:val="001E6623"/>
    <w:rsid w:val="002309D1"/>
    <w:rsid w:val="00246B60"/>
    <w:rsid w:val="002E29D1"/>
    <w:rsid w:val="002E2AC8"/>
    <w:rsid w:val="0032548D"/>
    <w:rsid w:val="003C006A"/>
    <w:rsid w:val="003D7C8F"/>
    <w:rsid w:val="004515AE"/>
    <w:rsid w:val="00510F88"/>
    <w:rsid w:val="005178BC"/>
    <w:rsid w:val="00535F5D"/>
    <w:rsid w:val="005D6CC5"/>
    <w:rsid w:val="005F493D"/>
    <w:rsid w:val="005F5E44"/>
    <w:rsid w:val="0060265C"/>
    <w:rsid w:val="006810FF"/>
    <w:rsid w:val="006A3915"/>
    <w:rsid w:val="006C4A4E"/>
    <w:rsid w:val="006D7A82"/>
    <w:rsid w:val="00753305"/>
    <w:rsid w:val="00754992"/>
    <w:rsid w:val="00816BF5"/>
    <w:rsid w:val="0083584D"/>
    <w:rsid w:val="008B2BDC"/>
    <w:rsid w:val="00900005"/>
    <w:rsid w:val="009061C5"/>
    <w:rsid w:val="009504DE"/>
    <w:rsid w:val="009845AA"/>
    <w:rsid w:val="009B74D9"/>
    <w:rsid w:val="009C2D31"/>
    <w:rsid w:val="009C427E"/>
    <w:rsid w:val="009C48D6"/>
    <w:rsid w:val="009D12A4"/>
    <w:rsid w:val="00A1170B"/>
    <w:rsid w:val="00A70E29"/>
    <w:rsid w:val="00A75774"/>
    <w:rsid w:val="00AE2450"/>
    <w:rsid w:val="00B852D0"/>
    <w:rsid w:val="00BC22BF"/>
    <w:rsid w:val="00BE40AC"/>
    <w:rsid w:val="00BE64B1"/>
    <w:rsid w:val="00C157E0"/>
    <w:rsid w:val="00C903B8"/>
    <w:rsid w:val="00CB1ECE"/>
    <w:rsid w:val="00CE30F5"/>
    <w:rsid w:val="00D11AFD"/>
    <w:rsid w:val="00D47B96"/>
    <w:rsid w:val="00D769C4"/>
    <w:rsid w:val="00D84410"/>
    <w:rsid w:val="00DA0B10"/>
    <w:rsid w:val="00DA5E85"/>
    <w:rsid w:val="00E30A04"/>
    <w:rsid w:val="00E9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D367"/>
  <w15:chartTrackingRefBased/>
  <w15:docId w15:val="{C6FFDFCF-DEE4-46CC-94E0-B7E6FD69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5301EC9F.dotm</Template>
  <TotalTime>397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Levey (RIT Student)</dc:creator>
  <cp:keywords/>
  <dc:description/>
  <cp:lastModifiedBy>Samantha Levey (RIT Student)</cp:lastModifiedBy>
  <cp:revision>49</cp:revision>
  <dcterms:created xsi:type="dcterms:W3CDTF">2017-10-28T01:02:00Z</dcterms:created>
  <dcterms:modified xsi:type="dcterms:W3CDTF">2017-10-29T03:21:00Z</dcterms:modified>
</cp:coreProperties>
</file>